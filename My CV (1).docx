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540"/>
        <w:gridCol w:w="6650"/>
      </w:tblGrid>
      <w:tr w:rsidR="001B2ABD" w14:paraId="27472C6F" w14:textId="77777777" w:rsidTr="00145DAA">
        <w:trPr>
          <w:trHeight w:val="4410"/>
        </w:trPr>
        <w:tc>
          <w:tcPr>
            <w:tcW w:w="3600" w:type="dxa"/>
            <w:shd w:val="clear" w:color="auto" w:fill="568278" w:themeFill="accent5" w:themeFillShade="BF"/>
            <w:vAlign w:val="bottom"/>
          </w:tcPr>
          <w:p w14:paraId="4D5050CA" w14:textId="726A050E" w:rsidR="001B2ABD" w:rsidRDefault="00FF620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F2D29C" wp14:editId="63466C64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1257935</wp:posOffset>
                      </wp:positionV>
                      <wp:extent cx="829310" cy="882015"/>
                      <wp:effectExtent l="0" t="0" r="27940" b="1333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310" cy="8820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FB2C70" w14:textId="54275452" w:rsidR="00FF620A" w:rsidRDefault="00FF620A" w:rsidP="00FF620A">
                                  <w:pPr>
                                    <w:pStyle w:val="NormalWeb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66EF67" wp14:editId="7A27321D">
                                        <wp:extent cx="776177" cy="1033822"/>
                                        <wp:effectExtent l="0" t="0" r="5080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83673" cy="10438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39D7AB2" w14:textId="77777777" w:rsidR="00FF620A" w:rsidRDefault="00FF620A" w:rsidP="00FF620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2D29C" id="Rectangle 17" o:spid="_x0000_s1026" style="position:absolute;left:0;text-align:left;margin-left:24.35pt;margin-top:99.05pt;width:65.3pt;height:6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" fillcolor="#94b6d2 [3204]" strokecolor="#345c7d [1604]" strokeweight="1pt">
                      <v:textbox>
                        <w:txbxContent>
                          <w:p w14:paraId="72FB2C70" w14:textId="54275452" w:rsidR="00FF620A" w:rsidRDefault="00FF620A" w:rsidP="00FF620A">
                            <w:pPr>
                              <w:pStyle w:val="NormalWeb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66EF67" wp14:editId="7A27321D">
                                  <wp:extent cx="776177" cy="1033822"/>
                                  <wp:effectExtent l="0" t="0" r="508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3673" cy="10438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9D7AB2" w14:textId="77777777" w:rsidR="00FF620A" w:rsidRDefault="00FF620A" w:rsidP="00FF620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7CF3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C9D884E" wp14:editId="1FAA065D">
                  <wp:simplePos x="0" y="0"/>
                  <wp:positionH relativeFrom="column">
                    <wp:posOffset>469235</wp:posOffset>
                  </wp:positionH>
                  <wp:positionV relativeFrom="paragraph">
                    <wp:posOffset>-2112</wp:posOffset>
                  </wp:positionV>
                  <wp:extent cx="1200150" cy="1345565"/>
                  <wp:effectExtent l="0" t="0" r="0" b="6985"/>
                  <wp:wrapNone/>
                  <wp:docPr id="4" name="Picture 4" descr="AI Passport Photo Maker – PhotoG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I Passport Photo Maker – PhotoGo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34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2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7E5B79A" wp14:editId="4C1DC3C8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665480</wp:posOffset>
                      </wp:positionV>
                      <wp:extent cx="2122805" cy="2122805"/>
                      <wp:effectExtent l="19050" t="19050" r="29845" b="29845"/>
                      <wp:wrapNone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CE208B" w14:textId="7379F0AD" w:rsidR="00FF620A" w:rsidRDefault="00FF620A" w:rsidP="00FF620A">
                                  <w:pPr>
                                    <w:pStyle w:val="NormalWeb"/>
                                  </w:pPr>
                                </w:p>
                                <w:p w14:paraId="7ECB3596" w14:textId="65A3395B" w:rsidR="00FF620A" w:rsidRDefault="00FF620A" w:rsidP="00FF620A">
                                  <w:pPr>
                                    <w:pStyle w:val="NormalWeb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707F2A" wp14:editId="6C7C6861">
                                        <wp:extent cx="1009650" cy="1345565"/>
                                        <wp:effectExtent l="0" t="0" r="0" b="6985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09650" cy="13455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2C802E5" w14:textId="56F5ABE2" w:rsidR="00FF620A" w:rsidRDefault="00FF620A" w:rsidP="00FF620A">
                                  <w:pPr>
                                    <w:pStyle w:val="NormalWeb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1B75F18" wp14:editId="38094700">
                                        <wp:extent cx="1009650" cy="1345565"/>
                                        <wp:effectExtent l="0" t="0" r="0" b="6985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09650" cy="13455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1785678" w14:textId="20BDD2E3" w:rsidR="00FF620A" w:rsidRDefault="00FF620A" w:rsidP="00FF620A">
                                  <w:pPr>
                                    <w:pStyle w:val="NormalWeb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DC7B70" wp14:editId="7E33B543">
                                        <wp:extent cx="1009650" cy="1345565"/>
                                        <wp:effectExtent l="0" t="0" r="0" b="6985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09650" cy="13455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CD5B3FD" w14:textId="22EF125E" w:rsidR="00517CF3" w:rsidRPr="00FF620A" w:rsidRDefault="00517CF3" w:rsidP="00FF620A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E5B79A" id="Oval 2" o:spid="_x0000_s1027" alt="Title: Professional Headshot of Man" style="position:absolute;left:0;text-align:left;margin-left:1.6pt;margin-top:52.4pt;width:167.15pt;height:167.1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" strokecolor="#94b6d2 [3204]" strokeweight="5pt">
                      <v:fill r:id="rId11" o:title="" recolor="t" rotate="t" type="frame"/>
                      <v:stroke joinstyle="miter"/>
                      <v:textbox>
                        <w:txbxContent>
                          <w:p w14:paraId="33CE208B" w14:textId="7379F0AD" w:rsidR="00FF620A" w:rsidRDefault="00FF620A" w:rsidP="00FF620A">
                            <w:pPr>
                              <w:pStyle w:val="NormalWeb"/>
                            </w:pPr>
                          </w:p>
                          <w:p w14:paraId="7ECB3596" w14:textId="65A3395B" w:rsidR="00FF620A" w:rsidRDefault="00FF620A" w:rsidP="00FF620A">
                            <w:pPr>
                              <w:pStyle w:val="NormalWeb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07F2A" wp14:editId="6C7C6861">
                                  <wp:extent cx="1009650" cy="1345565"/>
                                  <wp:effectExtent l="0" t="0" r="0" b="698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0" cy="134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C802E5" w14:textId="56F5ABE2" w:rsidR="00FF620A" w:rsidRDefault="00FF620A" w:rsidP="00FF620A">
                            <w:pPr>
                              <w:pStyle w:val="NormalWeb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B75F18" wp14:editId="38094700">
                                  <wp:extent cx="1009650" cy="1345565"/>
                                  <wp:effectExtent l="0" t="0" r="0" b="698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0" cy="134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785678" w14:textId="20BDD2E3" w:rsidR="00FF620A" w:rsidRDefault="00FF620A" w:rsidP="00FF620A">
                            <w:pPr>
                              <w:pStyle w:val="NormalWeb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C7B70" wp14:editId="7E33B543">
                                  <wp:extent cx="1009650" cy="1345565"/>
                                  <wp:effectExtent l="0" t="0" r="0" b="698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0" cy="134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D5B3FD" w14:textId="22EF125E" w:rsidR="00517CF3" w:rsidRPr="00FF620A" w:rsidRDefault="00517CF3" w:rsidP="00FF620A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540" w:type="dxa"/>
            <w:shd w:val="clear" w:color="auto" w:fill="568278" w:themeFill="accent5" w:themeFillShade="BF"/>
          </w:tcPr>
          <w:p w14:paraId="1D38223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50" w:type="dxa"/>
            <w:shd w:val="clear" w:color="auto" w:fill="568278" w:themeFill="accent5" w:themeFillShade="BF"/>
            <w:vAlign w:val="bottom"/>
          </w:tcPr>
          <w:p w14:paraId="0D8445E3" w14:textId="60A7DE5E" w:rsidR="001B2ABD" w:rsidRDefault="00517CF3" w:rsidP="001B2ABD">
            <w:pPr>
              <w:pStyle w:val="Title"/>
            </w:pPr>
            <w:r>
              <w:t>ramjan ali</w:t>
            </w:r>
          </w:p>
          <w:p w14:paraId="2679BCA7" w14:textId="7050F98B" w:rsidR="001B2ABD" w:rsidRDefault="00517CF3" w:rsidP="001B2ABD">
            <w:pPr>
              <w:pStyle w:val="Subtitle"/>
            </w:pPr>
            <w:r>
              <w:rPr>
                <w:spacing w:val="0"/>
                <w:w w:val="100"/>
              </w:rPr>
              <w:t>Assistant instructor, basic computer training course</w:t>
            </w:r>
            <w:r w:rsidR="00145DAA">
              <w:rPr>
                <w:spacing w:val="0"/>
                <w:w w:val="100"/>
              </w:rPr>
              <w:t>.</w:t>
            </w:r>
          </w:p>
        </w:tc>
      </w:tr>
      <w:tr w:rsidR="001B2ABD" w14:paraId="2CE5705E" w14:textId="77777777" w:rsidTr="00145DAA">
        <w:tc>
          <w:tcPr>
            <w:tcW w:w="3600" w:type="dxa"/>
            <w:shd w:val="clear" w:color="auto" w:fill="3A5750" w:themeFill="accent5" w:themeFillShade="80"/>
          </w:tcPr>
          <w:sdt>
            <w:sdtPr>
              <w:id w:val="-1711873194"/>
              <w:placeholder>
                <w:docPart w:val="B04914138AE5427DA2B060FBD6840CC8"/>
              </w:placeholder>
              <w:temporary/>
              <w:showingPlcHdr/>
              <w15:appearance w15:val="hidden"/>
            </w:sdtPr>
            <w:sdtEndPr/>
            <w:sdtContent>
              <w:p w14:paraId="70806906" w14:textId="3EE82F6D" w:rsidR="001B2ABD" w:rsidRDefault="00036450" w:rsidP="00FB2CFF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8E55E99" w14:textId="130E2BF7" w:rsidR="00036450" w:rsidRPr="00FB2CFF" w:rsidRDefault="00FB2CFF" w:rsidP="00FB2CFF">
            <w:pPr>
              <w:tabs>
                <w:tab w:val="left" w:pos="1122"/>
              </w:tabs>
              <w:rPr>
                <w:b/>
                <w:bCs/>
                <w:sz w:val="24"/>
                <w:szCs w:val="24"/>
              </w:rPr>
            </w:pPr>
            <w:r w:rsidRPr="00FB2CFF">
              <w:rPr>
                <w:rFonts w:ascii="Arial" w:hAnsi="Arial" w:cs="Arial"/>
                <w:color w:val="040C28"/>
                <w:sz w:val="24"/>
                <w:szCs w:val="24"/>
              </w:rPr>
              <w:t>I have excellent interpersonal skills and a proven ability to build strong and productive relationships and networks both internally and externally</w:t>
            </w:r>
            <w:r>
              <w:rPr>
                <w:rFonts w:ascii="Arial" w:hAnsi="Arial" w:cs="Arial"/>
                <w:color w:val="040C28"/>
                <w:sz w:val="24"/>
                <w:szCs w:val="24"/>
              </w:rPr>
              <w:t>. I enjoy communicating with a wide variety of people and have experience of writing clear, concise and persuasive documentation for a variety of purposes and audiences.</w:t>
            </w:r>
          </w:p>
          <w:sdt>
            <w:sdtPr>
              <w:id w:val="-1954003311"/>
              <w:placeholder>
                <w:docPart w:val="CCDC6B1333AD4379B25B01E7DF51E74B"/>
              </w:placeholder>
              <w:temporary/>
              <w:showingPlcHdr/>
              <w15:appearance w15:val="hidden"/>
            </w:sdtPr>
            <w:sdtEndPr/>
            <w:sdtContent>
              <w:p w14:paraId="126B0088" w14:textId="77777777" w:rsidR="00036450" w:rsidRPr="00CB0055" w:rsidRDefault="00CB0055" w:rsidP="00FB2CFF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4"/>
                <w:szCs w:val="24"/>
              </w:rPr>
              <w:id w:val="1111563247"/>
              <w:placeholder>
                <w:docPart w:val="5F4C5B88043F453DA68FA7AB3BA9C4CC"/>
              </w:placeholder>
              <w:temporary/>
              <w:showingPlcHdr/>
              <w15:appearance w15:val="hidden"/>
            </w:sdtPr>
            <w:sdtEndPr/>
            <w:sdtContent>
              <w:p w14:paraId="2E001914" w14:textId="77777777" w:rsidR="004D3011" w:rsidRPr="00145DAA" w:rsidRDefault="004D3011" w:rsidP="00FB2CFF">
                <w:pPr>
                  <w:rPr>
                    <w:sz w:val="24"/>
                    <w:szCs w:val="24"/>
                  </w:rPr>
                </w:pPr>
                <w:r w:rsidRPr="00145DAA">
                  <w:rPr>
                    <w:b/>
                    <w:bCs/>
                    <w:color w:val="00B0F0"/>
                    <w:sz w:val="24"/>
                    <w:szCs w:val="24"/>
                  </w:rPr>
                  <w:t>PHONE:</w:t>
                </w:r>
              </w:p>
            </w:sdtContent>
          </w:sdt>
          <w:p w14:paraId="54CEEC88" w14:textId="470D6B3D" w:rsidR="004D3011" w:rsidRPr="00145DAA" w:rsidRDefault="00E71696" w:rsidP="00FB2CFF">
            <w:pPr>
              <w:rPr>
                <w:sz w:val="24"/>
                <w:szCs w:val="24"/>
              </w:rPr>
            </w:pPr>
            <w:r w:rsidRPr="00145DAA">
              <w:rPr>
                <w:sz w:val="24"/>
                <w:szCs w:val="24"/>
              </w:rPr>
              <w:t>01309401685</w:t>
            </w:r>
          </w:p>
          <w:p w14:paraId="2154F633" w14:textId="77777777" w:rsidR="004D3011" w:rsidRPr="00145DAA" w:rsidRDefault="004D3011" w:rsidP="00FB2CFF">
            <w:pPr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id w:val="67859272"/>
              <w:placeholder>
                <w:docPart w:val="0624618AEE82452A9EA9EFCBD0DFF82C"/>
              </w:placeholder>
              <w:temporary/>
              <w:showingPlcHdr/>
              <w15:appearance w15:val="hidden"/>
            </w:sdtPr>
            <w:sdtEndPr/>
            <w:sdtContent>
              <w:p w14:paraId="5375BF5E" w14:textId="77777777" w:rsidR="004D3011" w:rsidRPr="00145DAA" w:rsidRDefault="004D3011" w:rsidP="00FB2CFF">
                <w:pPr>
                  <w:rPr>
                    <w:sz w:val="24"/>
                    <w:szCs w:val="24"/>
                  </w:rPr>
                </w:pPr>
                <w:r w:rsidRPr="00145DAA">
                  <w:rPr>
                    <w:b/>
                    <w:bCs/>
                    <w:color w:val="00B0F0"/>
                    <w:sz w:val="24"/>
                    <w:szCs w:val="24"/>
                  </w:rPr>
                  <w:t>WEBSITE:</w:t>
                </w:r>
              </w:p>
            </w:sdtContent>
          </w:sdt>
          <w:p w14:paraId="1ACA42BE" w14:textId="2FC3C261" w:rsidR="00E71696" w:rsidRPr="00145DAA" w:rsidRDefault="00E71696" w:rsidP="00FB2CFF">
            <w:pPr>
              <w:rPr>
                <w:sz w:val="24"/>
                <w:szCs w:val="24"/>
              </w:rPr>
            </w:pPr>
            <w:hyperlink r:id="rId12" w:history="1">
              <w:r w:rsidRPr="00145DAA">
                <w:rPr>
                  <w:rStyle w:val="Hyperlink"/>
                  <w:sz w:val="24"/>
                  <w:szCs w:val="24"/>
                </w:rPr>
                <w:t>www.ramjan.com</w:t>
              </w:r>
            </w:hyperlink>
          </w:p>
          <w:p w14:paraId="18C0BAF8" w14:textId="4F91788B" w:rsidR="004D3011" w:rsidRPr="00145DAA" w:rsidRDefault="00775575" w:rsidP="00FB2CFF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40260293"/>
                <w:placeholder>
                  <w:docPart w:val="1BB990F5D63445DBA3572E85F79A85D2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145DAA">
                  <w:rPr>
                    <w:b/>
                    <w:bCs/>
                    <w:color w:val="00B0F0"/>
                    <w:sz w:val="24"/>
                    <w:szCs w:val="24"/>
                  </w:rPr>
                  <w:t>EMAIL:</w:t>
                </w:r>
              </w:sdtContent>
            </w:sdt>
          </w:p>
          <w:p w14:paraId="34D175B7" w14:textId="651CF7F9" w:rsidR="00036450" w:rsidRPr="00145DAA" w:rsidRDefault="00E71696" w:rsidP="00FB2CFF">
            <w:pPr>
              <w:rPr>
                <w:rStyle w:val="Hyperlink"/>
                <w:sz w:val="24"/>
                <w:szCs w:val="24"/>
              </w:rPr>
            </w:pPr>
            <w:r w:rsidRPr="00145DAA">
              <w:rPr>
                <w:sz w:val="24"/>
                <w:szCs w:val="24"/>
              </w:rPr>
              <w:t>Eng.12002014brur@gmail.com</w:t>
            </w:r>
          </w:p>
          <w:sdt>
            <w:sdtPr>
              <w:rPr>
                <w:sz w:val="20"/>
                <w:szCs w:val="20"/>
              </w:rPr>
              <w:id w:val="-1444214663"/>
              <w:placeholder>
                <w:docPart w:val="5F4AF12E48C546DE812055067BA0D591"/>
              </w:placeholder>
              <w:temporary/>
              <w:showingPlcHdr/>
              <w15:appearance w15:val="hidden"/>
            </w:sdtPr>
            <w:sdtEndPr/>
            <w:sdtContent>
              <w:p w14:paraId="629DBB1B" w14:textId="77777777" w:rsidR="004D3011" w:rsidRPr="00E71696" w:rsidRDefault="00CB0055" w:rsidP="00FB2CFF">
                <w:pPr>
                  <w:pStyle w:val="Heading3"/>
                  <w:rPr>
                    <w:sz w:val="20"/>
                    <w:szCs w:val="20"/>
                  </w:rPr>
                </w:pPr>
                <w:r w:rsidRPr="00E71696">
                  <w:rPr>
                    <w:sz w:val="20"/>
                    <w:szCs w:val="20"/>
                  </w:rPr>
                  <w:t>Hobbies</w:t>
                </w:r>
              </w:p>
            </w:sdtContent>
          </w:sdt>
          <w:p w14:paraId="581FDB8A" w14:textId="784BD34D" w:rsidR="004D3011" w:rsidRPr="00C57798" w:rsidRDefault="00145DAA" w:rsidP="00FB2CF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57798">
              <w:rPr>
                <w:sz w:val="24"/>
                <w:szCs w:val="24"/>
              </w:rPr>
              <w:t>Reading</w:t>
            </w:r>
            <w:r w:rsidR="00E71696" w:rsidRPr="00C57798">
              <w:rPr>
                <w:sz w:val="24"/>
                <w:szCs w:val="24"/>
              </w:rPr>
              <w:t xml:space="preserve"> books</w:t>
            </w:r>
          </w:p>
          <w:p w14:paraId="0DF91F27" w14:textId="1725D795" w:rsidR="004D3011" w:rsidRPr="00C57798" w:rsidRDefault="00E71696" w:rsidP="00FB2CF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57798">
              <w:rPr>
                <w:sz w:val="24"/>
                <w:szCs w:val="24"/>
              </w:rPr>
              <w:t>Watching movie</w:t>
            </w:r>
          </w:p>
          <w:p w14:paraId="292CE580" w14:textId="52FE8270" w:rsidR="004D3011" w:rsidRPr="004D3011" w:rsidRDefault="00E71696" w:rsidP="00FB2CFF">
            <w:pPr>
              <w:pStyle w:val="ListParagraph"/>
              <w:numPr>
                <w:ilvl w:val="0"/>
                <w:numId w:val="3"/>
              </w:numPr>
            </w:pPr>
            <w:r w:rsidRPr="00C57798">
              <w:rPr>
                <w:sz w:val="24"/>
                <w:szCs w:val="24"/>
              </w:rPr>
              <w:t>Playing Card</w:t>
            </w:r>
          </w:p>
        </w:tc>
        <w:tc>
          <w:tcPr>
            <w:tcW w:w="540" w:type="dxa"/>
          </w:tcPr>
          <w:p w14:paraId="3A6D1A2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50" w:type="dxa"/>
          </w:tcPr>
          <w:sdt>
            <w:sdtPr>
              <w:id w:val="1049110328"/>
              <w:placeholder>
                <w:docPart w:val="C0A4CE34A5F0458C9172E3B8C6EE0227"/>
              </w:placeholder>
              <w:temporary/>
              <w:showingPlcHdr/>
              <w15:appearance w15:val="hidden"/>
            </w:sdtPr>
            <w:sdtEndPr/>
            <w:sdtContent>
              <w:p w14:paraId="0691C615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168BAAB" w14:textId="1109B03A" w:rsidR="00036450" w:rsidRPr="00517CF3" w:rsidRDefault="00E71696" w:rsidP="00B359E4">
            <w:pPr>
              <w:pStyle w:val="Heading4"/>
              <w:rPr>
                <w:sz w:val="24"/>
                <w:szCs w:val="24"/>
              </w:rPr>
            </w:pPr>
            <w:r w:rsidRPr="00517CF3">
              <w:rPr>
                <w:sz w:val="24"/>
                <w:szCs w:val="24"/>
              </w:rPr>
              <w:t>Jaldhaka Govt. College</w:t>
            </w:r>
          </w:p>
          <w:p w14:paraId="49CDFDF3" w14:textId="7C82C2AF" w:rsidR="00036450" w:rsidRPr="00517CF3" w:rsidRDefault="00E71696" w:rsidP="00B359E4">
            <w:pPr>
              <w:pStyle w:val="Date"/>
              <w:rPr>
                <w:sz w:val="24"/>
                <w:szCs w:val="24"/>
              </w:rPr>
            </w:pPr>
            <w:r w:rsidRPr="00517CF3">
              <w:rPr>
                <w:sz w:val="24"/>
                <w:szCs w:val="24"/>
              </w:rPr>
              <w:t xml:space="preserve">HSC </w:t>
            </w:r>
          </w:p>
          <w:p w14:paraId="7E942638" w14:textId="11D080A8" w:rsidR="004D3011" w:rsidRPr="00517CF3" w:rsidRDefault="00E71696" w:rsidP="00036450">
            <w:pPr>
              <w:rPr>
                <w:sz w:val="24"/>
                <w:szCs w:val="24"/>
              </w:rPr>
            </w:pPr>
            <w:r w:rsidRPr="00C57798">
              <w:rPr>
                <w:b/>
                <w:bCs/>
                <w:sz w:val="24"/>
                <w:szCs w:val="24"/>
              </w:rPr>
              <w:t>Passing</w:t>
            </w:r>
            <w:r w:rsidRPr="00517CF3">
              <w:rPr>
                <w:sz w:val="24"/>
                <w:szCs w:val="24"/>
              </w:rPr>
              <w:t xml:space="preserve"> </w:t>
            </w:r>
            <w:r w:rsidRPr="00145DAA">
              <w:rPr>
                <w:b/>
                <w:bCs/>
                <w:sz w:val="24"/>
                <w:szCs w:val="24"/>
              </w:rPr>
              <w:t>Year</w:t>
            </w:r>
            <w:r w:rsidRPr="00517CF3">
              <w:rPr>
                <w:sz w:val="24"/>
                <w:szCs w:val="24"/>
              </w:rPr>
              <w:t xml:space="preserve">: 2020 </w:t>
            </w:r>
            <w:r w:rsidRPr="00145DAA">
              <w:rPr>
                <w:b/>
                <w:bCs/>
                <w:sz w:val="24"/>
                <w:szCs w:val="24"/>
              </w:rPr>
              <w:t>GPA</w:t>
            </w:r>
            <w:r w:rsidRPr="00517CF3">
              <w:rPr>
                <w:sz w:val="24"/>
                <w:szCs w:val="24"/>
              </w:rPr>
              <w:t xml:space="preserve">:5.00 </w:t>
            </w:r>
            <w:r w:rsidRPr="00145DAA">
              <w:rPr>
                <w:b/>
                <w:bCs/>
                <w:sz w:val="24"/>
                <w:szCs w:val="24"/>
              </w:rPr>
              <w:t>Grade</w:t>
            </w:r>
            <w:r w:rsidRPr="00517CF3">
              <w:rPr>
                <w:sz w:val="24"/>
                <w:szCs w:val="24"/>
              </w:rPr>
              <w:t>: A+</w:t>
            </w:r>
          </w:p>
          <w:p w14:paraId="148B3579" w14:textId="77777777" w:rsidR="00036450" w:rsidRPr="00517CF3" w:rsidRDefault="00036450" w:rsidP="00036450">
            <w:pPr>
              <w:rPr>
                <w:sz w:val="24"/>
                <w:szCs w:val="24"/>
              </w:rPr>
            </w:pPr>
          </w:p>
          <w:p w14:paraId="3B8F11A3" w14:textId="4E5E13A0" w:rsidR="00036450" w:rsidRPr="00B359E4" w:rsidRDefault="00E71696" w:rsidP="00B359E4">
            <w:pPr>
              <w:pStyle w:val="Heading4"/>
            </w:pPr>
            <w:r w:rsidRPr="00517CF3">
              <w:rPr>
                <w:sz w:val="24"/>
                <w:szCs w:val="24"/>
              </w:rPr>
              <w:t>Begum Rokeya University,</w:t>
            </w:r>
            <w:r w:rsidR="00C57798">
              <w:rPr>
                <w:sz w:val="24"/>
                <w:szCs w:val="24"/>
              </w:rPr>
              <w:t xml:space="preserve"> </w:t>
            </w:r>
            <w:r w:rsidRPr="00517CF3">
              <w:rPr>
                <w:sz w:val="24"/>
                <w:szCs w:val="24"/>
              </w:rPr>
              <w:t>Rangpur</w:t>
            </w:r>
          </w:p>
          <w:p w14:paraId="12F3A407" w14:textId="516B90A2" w:rsidR="00036450" w:rsidRPr="00145DAA" w:rsidRDefault="00145DAA" w:rsidP="00036450">
            <w:pPr>
              <w:rPr>
                <w:sz w:val="24"/>
                <w:szCs w:val="24"/>
              </w:rPr>
            </w:pPr>
            <w:r w:rsidRPr="00145DAA">
              <w:rPr>
                <w:sz w:val="24"/>
                <w:szCs w:val="24"/>
              </w:rPr>
              <w:t>BA honors in English</w:t>
            </w:r>
          </w:p>
          <w:p w14:paraId="26986A2C" w14:textId="30FD3EEC" w:rsidR="00145DAA" w:rsidRPr="00145DAA" w:rsidRDefault="00145DAA" w:rsidP="00036450">
            <w:pPr>
              <w:rPr>
                <w:sz w:val="24"/>
                <w:szCs w:val="24"/>
              </w:rPr>
            </w:pPr>
            <w:r w:rsidRPr="00C57798">
              <w:rPr>
                <w:b/>
                <w:bCs/>
                <w:sz w:val="24"/>
                <w:szCs w:val="24"/>
              </w:rPr>
              <w:t>Passing</w:t>
            </w:r>
            <w:r w:rsidRPr="00145DAA">
              <w:rPr>
                <w:sz w:val="24"/>
                <w:szCs w:val="24"/>
              </w:rPr>
              <w:t xml:space="preserve"> </w:t>
            </w:r>
            <w:r w:rsidRPr="00145DAA">
              <w:rPr>
                <w:b/>
                <w:bCs/>
                <w:sz w:val="24"/>
                <w:szCs w:val="24"/>
              </w:rPr>
              <w:t>Year</w:t>
            </w:r>
            <w:r w:rsidRPr="00FF620A">
              <w:rPr>
                <w:b/>
                <w:bCs/>
                <w:sz w:val="24"/>
                <w:szCs w:val="24"/>
              </w:rPr>
              <w:t>:</w:t>
            </w:r>
            <w:r w:rsidRPr="00145DAA">
              <w:rPr>
                <w:sz w:val="24"/>
                <w:szCs w:val="24"/>
              </w:rPr>
              <w:t xml:space="preserve">2024 </w:t>
            </w:r>
            <w:r w:rsidRPr="00145DAA">
              <w:rPr>
                <w:b/>
                <w:bCs/>
                <w:sz w:val="24"/>
                <w:szCs w:val="24"/>
              </w:rPr>
              <w:t>CGPA</w:t>
            </w:r>
            <w:r w:rsidRPr="00FF620A">
              <w:rPr>
                <w:b/>
                <w:bCs/>
                <w:sz w:val="24"/>
                <w:szCs w:val="24"/>
              </w:rPr>
              <w:t>:</w:t>
            </w:r>
            <w:r w:rsidRPr="00145DAA">
              <w:rPr>
                <w:sz w:val="24"/>
                <w:szCs w:val="24"/>
              </w:rPr>
              <w:t xml:space="preserve">3.37 </w:t>
            </w:r>
          </w:p>
          <w:sdt>
            <w:sdtPr>
              <w:id w:val="1001553383"/>
              <w:placeholder>
                <w:docPart w:val="7019DF054A734400ADD985D4A0A6CD9D"/>
              </w:placeholder>
              <w:temporary/>
              <w:showingPlcHdr/>
              <w15:appearance w15:val="hidden"/>
            </w:sdtPr>
            <w:sdtEndPr/>
            <w:sdtContent>
              <w:p w14:paraId="27E856D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874EDA5" w14:textId="7DA1EA0B" w:rsidR="00E71696" w:rsidRPr="00517CF3" w:rsidRDefault="00E71696" w:rsidP="0076259A">
            <w:pPr>
              <w:pStyle w:val="Da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17CF3">
              <w:rPr>
                <w:sz w:val="24"/>
                <w:szCs w:val="24"/>
              </w:rPr>
              <w:t>Work as a Freelancer in 2020-2022 in a USA based online market</w:t>
            </w:r>
          </w:p>
          <w:p w14:paraId="479CB217" w14:textId="77777777" w:rsidR="00E71696" w:rsidRPr="00517CF3" w:rsidRDefault="00E71696" w:rsidP="00E71696">
            <w:pPr>
              <w:rPr>
                <w:sz w:val="24"/>
                <w:szCs w:val="24"/>
              </w:rPr>
            </w:pPr>
          </w:p>
          <w:p w14:paraId="18CDAF68" w14:textId="43449812" w:rsidR="00036450" w:rsidRPr="0076259A" w:rsidRDefault="00517CF3" w:rsidP="0076259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6259A">
              <w:rPr>
                <w:sz w:val="24"/>
                <w:szCs w:val="24"/>
              </w:rPr>
              <w:t>Now work as a Mathematics Teacher</w:t>
            </w:r>
          </w:p>
          <w:p w14:paraId="25CEE1CE" w14:textId="77777777" w:rsidR="004D3011" w:rsidRDefault="004D3011" w:rsidP="00036450"/>
          <w:p w14:paraId="7C92EFE2" w14:textId="4101A5C2" w:rsidR="004D3011" w:rsidRDefault="00517CF3" w:rsidP="00036450">
            <w:pPr>
              <w:rPr>
                <w:b/>
                <w:bCs/>
                <w:sz w:val="24"/>
                <w:szCs w:val="24"/>
              </w:rPr>
            </w:pPr>
            <w:r w:rsidRPr="00517CF3">
              <w:rPr>
                <w:b/>
                <w:bCs/>
                <w:sz w:val="24"/>
                <w:szCs w:val="24"/>
              </w:rPr>
              <w:t xml:space="preserve">Skills </w:t>
            </w:r>
          </w:p>
          <w:p w14:paraId="7740EDCC" w14:textId="1375CB7A" w:rsidR="00517CF3" w:rsidRPr="0076259A" w:rsidRDefault="00517CF3" w:rsidP="0076259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259A">
              <w:rPr>
                <w:sz w:val="24"/>
                <w:szCs w:val="24"/>
              </w:rPr>
              <w:t>Basic computer skill</w:t>
            </w:r>
            <w:r w:rsidR="0076259A">
              <w:rPr>
                <w:sz w:val="24"/>
                <w:szCs w:val="24"/>
              </w:rPr>
              <w:t>s</w:t>
            </w:r>
          </w:p>
          <w:p w14:paraId="7917E6E5" w14:textId="566AA808" w:rsidR="00517CF3" w:rsidRPr="0076259A" w:rsidRDefault="00517CF3" w:rsidP="0076259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259A">
              <w:rPr>
                <w:sz w:val="24"/>
                <w:szCs w:val="24"/>
              </w:rPr>
              <w:t>MS word, PowerPoint, MS Excel etc.</w:t>
            </w:r>
          </w:p>
          <w:p w14:paraId="6C81CA91" w14:textId="77913CF8" w:rsidR="0076259A" w:rsidRPr="0076259A" w:rsidRDefault="0076259A" w:rsidP="0076259A">
            <w:pPr>
              <w:pStyle w:val="ListParagraph"/>
              <w:numPr>
                <w:ilvl w:val="0"/>
                <w:numId w:val="2"/>
              </w:numPr>
              <w:rPr>
                <w:color w:val="0D0D0D" w:themeColor="text1" w:themeTint="F2"/>
                <w:sz w:val="24"/>
                <w:szCs w:val="24"/>
              </w:rPr>
            </w:pPr>
            <w:r w:rsidRPr="0076259A">
              <w:rPr>
                <w:color w:val="0D0D0D" w:themeColor="text1" w:themeTint="F2"/>
                <w:sz w:val="24"/>
                <w:szCs w:val="24"/>
              </w:rPr>
              <w:t>Experienced at mathematics and mental ability</w:t>
            </w:r>
          </w:p>
          <w:p w14:paraId="6134FA71" w14:textId="526E4CB6" w:rsidR="00517CF3" w:rsidRDefault="00435DC4" w:rsidP="00036450">
            <w:pPr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329E6">
              <w:rPr>
                <w:b/>
                <w:bCs/>
                <w:color w:val="0D0D0D" w:themeColor="text1" w:themeTint="F2"/>
                <w:sz w:val="24"/>
                <w:szCs w:val="24"/>
              </w:rPr>
              <w:t>Language</w:t>
            </w:r>
            <w:r w:rsidR="00C329E6" w:rsidRPr="00C329E6">
              <w:rPr>
                <w:b/>
                <w:bCs/>
                <w:color w:val="0D0D0D" w:themeColor="text1" w:themeTint="F2"/>
                <w:sz w:val="24"/>
                <w:szCs w:val="24"/>
              </w:rPr>
              <w:t>:</w:t>
            </w:r>
          </w:p>
          <w:p w14:paraId="50E6400D" w14:textId="77777777" w:rsidR="00C57798" w:rsidRDefault="00C329E6" w:rsidP="00036450">
            <w:pPr>
              <w:rPr>
                <w:color w:val="0D0D0D" w:themeColor="text1" w:themeTint="F2"/>
                <w:sz w:val="24"/>
                <w:szCs w:val="24"/>
              </w:rPr>
            </w:pPr>
            <w:r w:rsidRPr="00C329E6">
              <w:rPr>
                <w:color w:val="0D0D0D" w:themeColor="text1" w:themeTint="F2"/>
                <w:sz w:val="24"/>
                <w:szCs w:val="24"/>
              </w:rPr>
              <w:t>Bangla</w:t>
            </w:r>
            <w:r w:rsidR="00C57798">
              <w:rPr>
                <w:color w:val="0D0D0D" w:themeColor="text1" w:themeTint="F2"/>
                <w:sz w:val="24"/>
                <w:szCs w:val="24"/>
              </w:rPr>
              <w:t xml:space="preserve"> </w:t>
            </w:r>
          </w:p>
          <w:p w14:paraId="604E6B9D" w14:textId="37E114C3" w:rsidR="00C329E6" w:rsidRPr="00C329E6" w:rsidRDefault="00C329E6" w:rsidP="00036450">
            <w:pPr>
              <w:rPr>
                <w:color w:val="00B0F0"/>
                <w:sz w:val="24"/>
                <w:szCs w:val="24"/>
              </w:rPr>
            </w:pPr>
            <w:r w:rsidRPr="00C329E6">
              <w:rPr>
                <w:color w:val="0D0D0D" w:themeColor="text1" w:themeTint="F2"/>
                <w:sz w:val="24"/>
                <w:szCs w:val="24"/>
              </w:rPr>
              <w:t>English, Hindi</w:t>
            </w:r>
          </w:p>
          <w:p w14:paraId="5AD615BC" w14:textId="1E3D6FCE" w:rsidR="00C329E6" w:rsidRPr="00C329E6" w:rsidRDefault="00C329E6" w:rsidP="00036450">
            <w:pPr>
              <w:rPr>
                <w:b/>
                <w:bCs/>
                <w:color w:val="00B0F0"/>
                <w:sz w:val="24"/>
                <w:szCs w:val="24"/>
              </w:rPr>
            </w:pPr>
          </w:p>
          <w:p w14:paraId="0396025E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3C31EE7E" wp14:editId="6E8D915F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7914A408" w14:textId="6F3459BA" w:rsidR="0076259A" w:rsidRDefault="0076259A" w:rsidP="000C45FF">
      <w:pPr>
        <w:tabs>
          <w:tab w:val="left" w:pos="990"/>
        </w:tabs>
      </w:pPr>
    </w:p>
    <w:p w14:paraId="466339B8" w14:textId="77777777" w:rsidR="0076259A" w:rsidRDefault="0076259A">
      <w:r>
        <w:br w:type="page"/>
      </w:r>
    </w:p>
    <w:p w14:paraId="0044EC92" w14:textId="4692E3A7" w:rsidR="0043117B" w:rsidRPr="00AF37C1" w:rsidRDefault="0076259A" w:rsidP="000C45FF">
      <w:pPr>
        <w:tabs>
          <w:tab w:val="left" w:pos="990"/>
        </w:tabs>
        <w:rPr>
          <w:b/>
          <w:bCs/>
          <w:color w:val="00B0F0"/>
          <w:sz w:val="28"/>
          <w:szCs w:val="28"/>
        </w:rPr>
      </w:pPr>
      <w:r w:rsidRPr="00AF37C1">
        <w:rPr>
          <w:b/>
          <w:bCs/>
          <w:color w:val="00B0F0"/>
          <w:sz w:val="28"/>
          <w:szCs w:val="28"/>
        </w:rPr>
        <w:lastRenderedPageBreak/>
        <w:t>Personal Information:</w:t>
      </w:r>
    </w:p>
    <w:p w14:paraId="4CC741E3" w14:textId="53EC6ACB" w:rsidR="00AF37C1" w:rsidRDefault="00AF37C1" w:rsidP="000C45FF">
      <w:pPr>
        <w:tabs>
          <w:tab w:val="left" w:pos="990"/>
        </w:tabs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57"/>
        <w:tblW w:w="0" w:type="auto"/>
        <w:tblLook w:val="04A0" w:firstRow="1" w:lastRow="0" w:firstColumn="1" w:lastColumn="0" w:noHBand="0" w:noVBand="1"/>
      </w:tblPr>
      <w:tblGrid>
        <w:gridCol w:w="4363"/>
        <w:gridCol w:w="468"/>
        <w:gridCol w:w="4519"/>
      </w:tblGrid>
      <w:tr w:rsidR="00100231" w14:paraId="16127C72" w14:textId="77777777" w:rsidTr="00100231">
        <w:trPr>
          <w:trHeight w:val="319"/>
        </w:trPr>
        <w:tc>
          <w:tcPr>
            <w:tcW w:w="4363" w:type="dxa"/>
          </w:tcPr>
          <w:p w14:paraId="2DCE264F" w14:textId="77777777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Father’s Name       </w:t>
            </w:r>
          </w:p>
        </w:tc>
        <w:tc>
          <w:tcPr>
            <w:tcW w:w="468" w:type="dxa"/>
          </w:tcPr>
          <w:p w14:paraId="58A07997" w14:textId="77777777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19" w:type="dxa"/>
          </w:tcPr>
          <w:p w14:paraId="1F658E58" w14:textId="15CF085E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 w:rsidRPr="00100231">
              <w:rPr>
                <w:sz w:val="28"/>
                <w:szCs w:val="28"/>
              </w:rPr>
              <w:t>Ashadul Haque</w:t>
            </w:r>
          </w:p>
        </w:tc>
      </w:tr>
      <w:tr w:rsidR="00100231" w14:paraId="34A7F987" w14:textId="77777777" w:rsidTr="00100231">
        <w:trPr>
          <w:trHeight w:val="319"/>
        </w:trPr>
        <w:tc>
          <w:tcPr>
            <w:tcW w:w="4363" w:type="dxa"/>
          </w:tcPr>
          <w:p w14:paraId="5E3CD6E9" w14:textId="7A538932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Mother’s Name       </w:t>
            </w:r>
          </w:p>
        </w:tc>
        <w:tc>
          <w:tcPr>
            <w:tcW w:w="468" w:type="dxa"/>
          </w:tcPr>
          <w:p w14:paraId="5F0D9D02" w14:textId="77777777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19" w:type="dxa"/>
          </w:tcPr>
          <w:p w14:paraId="284D32F0" w14:textId="00CD009F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 w:rsidRPr="00100231">
              <w:rPr>
                <w:sz w:val="28"/>
                <w:szCs w:val="28"/>
              </w:rPr>
              <w:t>Ajifa Begum</w:t>
            </w:r>
          </w:p>
        </w:tc>
      </w:tr>
      <w:tr w:rsidR="00100231" w14:paraId="3B473D09" w14:textId="77777777" w:rsidTr="00100231">
        <w:trPr>
          <w:trHeight w:val="319"/>
        </w:trPr>
        <w:tc>
          <w:tcPr>
            <w:tcW w:w="4363" w:type="dxa"/>
          </w:tcPr>
          <w:p w14:paraId="2B1C8FCE" w14:textId="2B3763DF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Present Address      </w:t>
            </w:r>
          </w:p>
        </w:tc>
        <w:tc>
          <w:tcPr>
            <w:tcW w:w="468" w:type="dxa"/>
          </w:tcPr>
          <w:p w14:paraId="01C58A90" w14:textId="77777777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19" w:type="dxa"/>
          </w:tcPr>
          <w:p w14:paraId="126156AF" w14:textId="66B9E0A5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 w:rsidRPr="00100231">
              <w:rPr>
                <w:sz w:val="28"/>
                <w:szCs w:val="28"/>
              </w:rPr>
              <w:t>Begum Rokeya University, Rangp</w:t>
            </w:r>
            <w:r>
              <w:rPr>
                <w:sz w:val="28"/>
                <w:szCs w:val="28"/>
              </w:rPr>
              <w:t>ur.</w:t>
            </w:r>
          </w:p>
        </w:tc>
      </w:tr>
      <w:tr w:rsidR="00100231" w14:paraId="732EC61E" w14:textId="77777777" w:rsidTr="00100231">
        <w:trPr>
          <w:trHeight w:val="319"/>
        </w:trPr>
        <w:tc>
          <w:tcPr>
            <w:tcW w:w="4363" w:type="dxa"/>
          </w:tcPr>
          <w:p w14:paraId="36FD5B5C" w14:textId="19AE3D15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Permanent Address</w:t>
            </w:r>
          </w:p>
        </w:tc>
        <w:tc>
          <w:tcPr>
            <w:tcW w:w="468" w:type="dxa"/>
          </w:tcPr>
          <w:p w14:paraId="30A6B123" w14:textId="77777777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19" w:type="dxa"/>
          </w:tcPr>
          <w:p w14:paraId="05E667F5" w14:textId="1BBBB098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 w:rsidRPr="00100231">
              <w:rPr>
                <w:sz w:val="28"/>
                <w:szCs w:val="28"/>
              </w:rPr>
              <w:t>Dakshin Cherenga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</w:tc>
      </w:tr>
      <w:tr w:rsidR="00100231" w14:paraId="077B33AF" w14:textId="77777777" w:rsidTr="00100231">
        <w:trPr>
          <w:trHeight w:val="319"/>
        </w:trPr>
        <w:tc>
          <w:tcPr>
            <w:tcW w:w="4363" w:type="dxa"/>
          </w:tcPr>
          <w:p w14:paraId="3743270D" w14:textId="7D65042E" w:rsidR="00100231" w:rsidRPr="00100231" w:rsidRDefault="00100231" w:rsidP="00100231">
            <w:pPr>
              <w:tabs>
                <w:tab w:val="left" w:pos="990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 Office               </w:t>
            </w:r>
          </w:p>
        </w:tc>
        <w:tc>
          <w:tcPr>
            <w:tcW w:w="468" w:type="dxa"/>
          </w:tcPr>
          <w:p w14:paraId="263DE7FA" w14:textId="30B10BDD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19" w:type="dxa"/>
          </w:tcPr>
          <w:p w14:paraId="2FF93BE3" w14:textId="325AA9F4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 w:rsidRPr="00100231">
              <w:rPr>
                <w:sz w:val="28"/>
                <w:szCs w:val="28"/>
              </w:rPr>
              <w:t>Jharpara</w:t>
            </w:r>
          </w:p>
        </w:tc>
      </w:tr>
      <w:tr w:rsidR="00100231" w14:paraId="504DCCAF" w14:textId="77777777" w:rsidTr="00100231">
        <w:trPr>
          <w:trHeight w:val="319"/>
        </w:trPr>
        <w:tc>
          <w:tcPr>
            <w:tcW w:w="4363" w:type="dxa"/>
          </w:tcPr>
          <w:p w14:paraId="5463AE6E" w14:textId="2072B7BE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 Code                </w:t>
            </w:r>
          </w:p>
        </w:tc>
        <w:tc>
          <w:tcPr>
            <w:tcW w:w="468" w:type="dxa"/>
          </w:tcPr>
          <w:p w14:paraId="0F279D09" w14:textId="1320EBE3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19" w:type="dxa"/>
          </w:tcPr>
          <w:p w14:paraId="7DC02B65" w14:textId="481738F7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 w:rsidRPr="00100231">
              <w:rPr>
                <w:sz w:val="28"/>
                <w:szCs w:val="28"/>
              </w:rPr>
              <w:t>5330</w:t>
            </w:r>
          </w:p>
        </w:tc>
      </w:tr>
      <w:tr w:rsidR="00100231" w14:paraId="6C0BFCD7" w14:textId="77777777" w:rsidTr="00100231">
        <w:trPr>
          <w:trHeight w:val="319"/>
        </w:trPr>
        <w:tc>
          <w:tcPr>
            <w:tcW w:w="4363" w:type="dxa"/>
          </w:tcPr>
          <w:p w14:paraId="177817E6" w14:textId="5C8658A6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Thana   </w:t>
            </w:r>
          </w:p>
        </w:tc>
        <w:tc>
          <w:tcPr>
            <w:tcW w:w="468" w:type="dxa"/>
          </w:tcPr>
          <w:p w14:paraId="75398D25" w14:textId="378C10E3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19" w:type="dxa"/>
          </w:tcPr>
          <w:p w14:paraId="3BE8C64B" w14:textId="6873150A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 w:rsidRPr="00100231">
              <w:rPr>
                <w:sz w:val="28"/>
                <w:szCs w:val="28"/>
              </w:rPr>
              <w:t>Jaldhaka</w:t>
            </w:r>
          </w:p>
        </w:tc>
      </w:tr>
      <w:tr w:rsidR="00100231" w14:paraId="3CC214AB" w14:textId="77777777" w:rsidTr="00100231">
        <w:trPr>
          <w:trHeight w:val="319"/>
        </w:trPr>
        <w:tc>
          <w:tcPr>
            <w:tcW w:w="4363" w:type="dxa"/>
          </w:tcPr>
          <w:p w14:paraId="10D3C513" w14:textId="5467782C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</w:p>
        </w:tc>
        <w:tc>
          <w:tcPr>
            <w:tcW w:w="468" w:type="dxa"/>
          </w:tcPr>
          <w:p w14:paraId="273C12AA" w14:textId="13709E59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19" w:type="dxa"/>
          </w:tcPr>
          <w:p w14:paraId="46A4D667" w14:textId="7836D67D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 w:rsidRPr="00100231">
              <w:rPr>
                <w:sz w:val="28"/>
                <w:szCs w:val="28"/>
              </w:rPr>
              <w:t>Nilphamari</w:t>
            </w:r>
          </w:p>
        </w:tc>
      </w:tr>
      <w:tr w:rsidR="00100231" w14:paraId="5CB80416" w14:textId="77777777" w:rsidTr="00100231">
        <w:trPr>
          <w:trHeight w:val="319"/>
        </w:trPr>
        <w:tc>
          <w:tcPr>
            <w:tcW w:w="4363" w:type="dxa"/>
          </w:tcPr>
          <w:p w14:paraId="29DC4530" w14:textId="1AF13DAE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Division</w:t>
            </w:r>
          </w:p>
        </w:tc>
        <w:tc>
          <w:tcPr>
            <w:tcW w:w="468" w:type="dxa"/>
          </w:tcPr>
          <w:p w14:paraId="025713BD" w14:textId="6277738D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19" w:type="dxa"/>
          </w:tcPr>
          <w:p w14:paraId="619CF035" w14:textId="77DA6714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 w:rsidRPr="00100231">
              <w:rPr>
                <w:sz w:val="28"/>
                <w:szCs w:val="28"/>
              </w:rPr>
              <w:t>Rangpur</w:t>
            </w:r>
          </w:p>
        </w:tc>
      </w:tr>
      <w:tr w:rsidR="00100231" w14:paraId="341F7F5E" w14:textId="77777777" w:rsidTr="00100231">
        <w:trPr>
          <w:trHeight w:val="319"/>
        </w:trPr>
        <w:tc>
          <w:tcPr>
            <w:tcW w:w="4363" w:type="dxa"/>
          </w:tcPr>
          <w:p w14:paraId="5DB83311" w14:textId="776D00A4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Religion  </w:t>
            </w:r>
          </w:p>
        </w:tc>
        <w:tc>
          <w:tcPr>
            <w:tcW w:w="468" w:type="dxa"/>
          </w:tcPr>
          <w:p w14:paraId="7E8BFBD9" w14:textId="1B98E368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19" w:type="dxa"/>
          </w:tcPr>
          <w:p w14:paraId="5B49AA84" w14:textId="5FB590A1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 w:rsidRPr="00100231">
              <w:rPr>
                <w:sz w:val="28"/>
                <w:szCs w:val="28"/>
              </w:rPr>
              <w:t>Islam</w:t>
            </w:r>
          </w:p>
        </w:tc>
      </w:tr>
      <w:tr w:rsidR="00100231" w14:paraId="1F5795C3" w14:textId="77777777" w:rsidTr="00100231">
        <w:trPr>
          <w:trHeight w:val="319"/>
        </w:trPr>
        <w:tc>
          <w:tcPr>
            <w:tcW w:w="4363" w:type="dxa"/>
          </w:tcPr>
          <w:p w14:paraId="3D310C38" w14:textId="46CCA867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Nationality  </w:t>
            </w:r>
          </w:p>
        </w:tc>
        <w:tc>
          <w:tcPr>
            <w:tcW w:w="468" w:type="dxa"/>
          </w:tcPr>
          <w:p w14:paraId="1DAE9983" w14:textId="5358D7EF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19" w:type="dxa"/>
          </w:tcPr>
          <w:p w14:paraId="4E43EFE9" w14:textId="03294703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 w:rsidRPr="00100231">
              <w:rPr>
                <w:sz w:val="28"/>
                <w:szCs w:val="28"/>
              </w:rPr>
              <w:t>Bangladeshi</w:t>
            </w:r>
          </w:p>
        </w:tc>
      </w:tr>
      <w:tr w:rsidR="00100231" w14:paraId="61F7932D" w14:textId="77777777" w:rsidTr="00100231">
        <w:trPr>
          <w:trHeight w:val="319"/>
        </w:trPr>
        <w:tc>
          <w:tcPr>
            <w:tcW w:w="4363" w:type="dxa"/>
          </w:tcPr>
          <w:p w14:paraId="1DF9152F" w14:textId="61DCF0C9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Date of Birth           </w:t>
            </w:r>
          </w:p>
        </w:tc>
        <w:tc>
          <w:tcPr>
            <w:tcW w:w="468" w:type="dxa"/>
          </w:tcPr>
          <w:p w14:paraId="77AE6C36" w14:textId="1260CCC9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19" w:type="dxa"/>
          </w:tcPr>
          <w:p w14:paraId="797A4009" w14:textId="2C308EEA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 w:rsidRPr="00100231">
              <w:rPr>
                <w:sz w:val="28"/>
                <w:szCs w:val="28"/>
              </w:rPr>
              <w:t>15 September 2001</w:t>
            </w:r>
          </w:p>
        </w:tc>
      </w:tr>
      <w:tr w:rsidR="00100231" w14:paraId="68646ADF" w14:textId="77777777" w:rsidTr="00100231">
        <w:trPr>
          <w:trHeight w:val="319"/>
        </w:trPr>
        <w:tc>
          <w:tcPr>
            <w:tcW w:w="4363" w:type="dxa"/>
          </w:tcPr>
          <w:p w14:paraId="2BEFE528" w14:textId="6F64CAF8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Marital Status         </w:t>
            </w:r>
          </w:p>
        </w:tc>
        <w:tc>
          <w:tcPr>
            <w:tcW w:w="468" w:type="dxa"/>
          </w:tcPr>
          <w:p w14:paraId="2D370C85" w14:textId="269CF025" w:rsidR="00100231" w:rsidRDefault="00100231" w:rsidP="00100231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19" w:type="dxa"/>
          </w:tcPr>
          <w:p w14:paraId="33E80DC1" w14:textId="2E85BC7C" w:rsidR="00100231" w:rsidRPr="00100231" w:rsidRDefault="00100231" w:rsidP="00100231">
            <w:pPr>
              <w:tabs>
                <w:tab w:val="left" w:pos="990"/>
              </w:tabs>
              <w:rPr>
                <w:sz w:val="28"/>
                <w:szCs w:val="28"/>
              </w:rPr>
            </w:pPr>
            <w:r w:rsidRPr="00100231">
              <w:rPr>
                <w:sz w:val="28"/>
                <w:szCs w:val="28"/>
              </w:rPr>
              <w:t>Unmarried</w:t>
            </w:r>
          </w:p>
        </w:tc>
      </w:tr>
    </w:tbl>
    <w:p w14:paraId="2FC9C0C5" w14:textId="69F502EE" w:rsidR="00100231" w:rsidRDefault="00100231" w:rsidP="000C45FF">
      <w:pPr>
        <w:tabs>
          <w:tab w:val="left" w:pos="990"/>
        </w:tabs>
        <w:rPr>
          <w:b/>
          <w:bCs/>
          <w:sz w:val="28"/>
          <w:szCs w:val="28"/>
        </w:rPr>
      </w:pPr>
    </w:p>
    <w:p w14:paraId="777E5B98" w14:textId="77777777" w:rsidR="00100231" w:rsidRDefault="00100231" w:rsidP="000C45FF">
      <w:pPr>
        <w:tabs>
          <w:tab w:val="left" w:pos="990"/>
        </w:tabs>
        <w:rPr>
          <w:b/>
          <w:bCs/>
          <w:sz w:val="28"/>
          <w:szCs w:val="28"/>
        </w:rPr>
      </w:pPr>
    </w:p>
    <w:p w14:paraId="2803E39D" w14:textId="77777777" w:rsidR="00AF37C1" w:rsidRDefault="00AF37C1" w:rsidP="000C45FF">
      <w:pPr>
        <w:tabs>
          <w:tab w:val="left" w:pos="990"/>
        </w:tabs>
        <w:rPr>
          <w:b/>
          <w:bCs/>
          <w:sz w:val="28"/>
          <w:szCs w:val="28"/>
        </w:rPr>
      </w:pPr>
    </w:p>
    <w:p w14:paraId="2294BD06" w14:textId="0C07AA15" w:rsidR="00AF37C1" w:rsidRDefault="00AF37C1" w:rsidP="000C45FF">
      <w:pPr>
        <w:tabs>
          <w:tab w:val="left" w:pos="990"/>
        </w:tabs>
        <w:rPr>
          <w:b/>
          <w:bCs/>
          <w:sz w:val="28"/>
          <w:szCs w:val="28"/>
        </w:rPr>
      </w:pPr>
    </w:p>
    <w:p w14:paraId="1D1495B6" w14:textId="39C035CB" w:rsidR="00C57798" w:rsidRPr="00C57798" w:rsidRDefault="00C57798" w:rsidP="00C57798">
      <w:pPr>
        <w:rPr>
          <w:sz w:val="28"/>
          <w:szCs w:val="28"/>
        </w:rPr>
      </w:pPr>
    </w:p>
    <w:p w14:paraId="1DDC7BF3" w14:textId="2E8BCC88" w:rsidR="00C57798" w:rsidRPr="00C57798" w:rsidRDefault="00C57798" w:rsidP="00C57798">
      <w:pPr>
        <w:rPr>
          <w:sz w:val="28"/>
          <w:szCs w:val="28"/>
        </w:rPr>
      </w:pPr>
    </w:p>
    <w:p w14:paraId="44323A2C" w14:textId="55EE8FBC" w:rsidR="00C57798" w:rsidRPr="00C57798" w:rsidRDefault="00C57798" w:rsidP="00C57798">
      <w:pPr>
        <w:rPr>
          <w:sz w:val="28"/>
          <w:szCs w:val="28"/>
        </w:rPr>
      </w:pPr>
    </w:p>
    <w:p w14:paraId="3C0D12C3" w14:textId="5C959928" w:rsidR="00C57798" w:rsidRPr="00C57798" w:rsidRDefault="00C57798" w:rsidP="00C57798">
      <w:pPr>
        <w:rPr>
          <w:sz w:val="28"/>
          <w:szCs w:val="28"/>
        </w:rPr>
      </w:pPr>
    </w:p>
    <w:p w14:paraId="722176F5" w14:textId="08DD96A2" w:rsidR="00C57798" w:rsidRPr="00C57798" w:rsidRDefault="00C57798" w:rsidP="00C57798">
      <w:pPr>
        <w:rPr>
          <w:sz w:val="28"/>
          <w:szCs w:val="28"/>
        </w:rPr>
      </w:pPr>
    </w:p>
    <w:p w14:paraId="37E8819F" w14:textId="6DC17026" w:rsidR="00C57798" w:rsidRPr="00C57798" w:rsidRDefault="00C57798" w:rsidP="00C57798">
      <w:pPr>
        <w:rPr>
          <w:sz w:val="28"/>
          <w:szCs w:val="28"/>
        </w:rPr>
      </w:pPr>
    </w:p>
    <w:p w14:paraId="30F85545" w14:textId="41EC0E75" w:rsidR="00C57798" w:rsidRPr="00C57798" w:rsidRDefault="00C57798" w:rsidP="00C57798">
      <w:pPr>
        <w:rPr>
          <w:sz w:val="28"/>
          <w:szCs w:val="28"/>
        </w:rPr>
      </w:pPr>
    </w:p>
    <w:p w14:paraId="17F388E8" w14:textId="74D7DD0F" w:rsidR="00C57798" w:rsidRPr="00C57798" w:rsidRDefault="00C57798" w:rsidP="00C57798">
      <w:pPr>
        <w:rPr>
          <w:sz w:val="28"/>
          <w:szCs w:val="28"/>
        </w:rPr>
      </w:pPr>
    </w:p>
    <w:p w14:paraId="18486BCF" w14:textId="2D5C9248" w:rsidR="00C57798" w:rsidRPr="00C57798" w:rsidRDefault="00C57798" w:rsidP="00C57798">
      <w:pPr>
        <w:rPr>
          <w:sz w:val="28"/>
          <w:szCs w:val="28"/>
        </w:rPr>
      </w:pPr>
    </w:p>
    <w:p w14:paraId="5364A2D5" w14:textId="56C79494" w:rsidR="00C57798" w:rsidRPr="00C57798" w:rsidRDefault="00C57798" w:rsidP="00C57798">
      <w:pPr>
        <w:rPr>
          <w:sz w:val="28"/>
          <w:szCs w:val="28"/>
        </w:rPr>
      </w:pPr>
    </w:p>
    <w:p w14:paraId="419BCB61" w14:textId="10D62B5F" w:rsidR="00C57798" w:rsidRPr="00C57798" w:rsidRDefault="00C57798" w:rsidP="00C57798">
      <w:pPr>
        <w:rPr>
          <w:sz w:val="28"/>
          <w:szCs w:val="28"/>
        </w:rPr>
      </w:pPr>
    </w:p>
    <w:p w14:paraId="034A9AE8" w14:textId="60255D04" w:rsidR="00C57798" w:rsidRPr="00C57798" w:rsidRDefault="00C57798" w:rsidP="00C57798">
      <w:pPr>
        <w:rPr>
          <w:sz w:val="28"/>
          <w:szCs w:val="28"/>
        </w:rPr>
      </w:pPr>
    </w:p>
    <w:p w14:paraId="146E5F24" w14:textId="694495C8" w:rsidR="00C57798" w:rsidRDefault="00C57798" w:rsidP="00C57798">
      <w:pPr>
        <w:rPr>
          <w:b/>
          <w:bCs/>
          <w:sz w:val="28"/>
          <w:szCs w:val="28"/>
        </w:rPr>
      </w:pPr>
    </w:p>
    <w:p w14:paraId="18ADC826" w14:textId="4C9A9D0C" w:rsidR="00C57798" w:rsidRDefault="00C57798" w:rsidP="00C57798">
      <w:pPr>
        <w:tabs>
          <w:tab w:val="left" w:pos="1122"/>
        </w:tabs>
        <w:rPr>
          <w:b/>
          <w:bCs/>
          <w:color w:val="00B0F0"/>
          <w:sz w:val="28"/>
          <w:szCs w:val="28"/>
        </w:rPr>
      </w:pPr>
      <w:r w:rsidRPr="00C57798">
        <w:rPr>
          <w:b/>
          <w:bCs/>
          <w:color w:val="00B0F0"/>
          <w:sz w:val="28"/>
          <w:szCs w:val="28"/>
        </w:rPr>
        <w:t>Reference</w:t>
      </w:r>
      <w:r>
        <w:rPr>
          <w:b/>
          <w:bCs/>
          <w:color w:val="00B0F0"/>
          <w:sz w:val="28"/>
          <w:szCs w:val="28"/>
        </w:rPr>
        <w:t>:</w:t>
      </w:r>
    </w:p>
    <w:p w14:paraId="5E04C2BC" w14:textId="3F98934B" w:rsidR="00FB2CFF" w:rsidRPr="00436C1D" w:rsidRDefault="00FB2CFF" w:rsidP="00436C1D">
      <w:pPr>
        <w:pStyle w:val="ListParagraph"/>
        <w:numPr>
          <w:ilvl w:val="0"/>
          <w:numId w:val="4"/>
        </w:numPr>
        <w:tabs>
          <w:tab w:val="left" w:pos="1122"/>
        </w:tabs>
        <w:rPr>
          <w:b/>
          <w:bCs/>
          <w:color w:val="000000" w:themeColor="text1"/>
          <w:sz w:val="28"/>
          <w:szCs w:val="28"/>
        </w:rPr>
      </w:pPr>
      <w:r w:rsidRPr="00436C1D">
        <w:rPr>
          <w:b/>
          <w:bCs/>
          <w:color w:val="000000" w:themeColor="text1"/>
          <w:sz w:val="28"/>
          <w:szCs w:val="28"/>
        </w:rPr>
        <w:t>Professor Dr.</w:t>
      </w:r>
      <w:r w:rsidR="00436C1D">
        <w:rPr>
          <w:b/>
          <w:bCs/>
          <w:color w:val="000000" w:themeColor="text1"/>
          <w:sz w:val="28"/>
          <w:szCs w:val="28"/>
        </w:rPr>
        <w:t xml:space="preserve"> </w:t>
      </w:r>
      <w:r w:rsidRPr="00436C1D">
        <w:rPr>
          <w:b/>
          <w:bCs/>
          <w:color w:val="000000" w:themeColor="text1"/>
          <w:sz w:val="28"/>
          <w:szCs w:val="28"/>
        </w:rPr>
        <w:t>Abul Kalam Azad</w:t>
      </w:r>
    </w:p>
    <w:p w14:paraId="70BFF414" w14:textId="7D93B9F9" w:rsidR="00FB2CFF" w:rsidRPr="00436C1D" w:rsidRDefault="00436C1D" w:rsidP="00C57798">
      <w:pPr>
        <w:tabs>
          <w:tab w:val="left" w:pos="1122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</w:t>
      </w:r>
      <w:r w:rsidR="00FB2CFF" w:rsidRPr="00436C1D">
        <w:rPr>
          <w:b/>
          <w:bCs/>
          <w:color w:val="000000" w:themeColor="text1"/>
          <w:sz w:val="28"/>
          <w:szCs w:val="28"/>
        </w:rPr>
        <w:t xml:space="preserve">Associate professor, </w:t>
      </w:r>
      <w:r w:rsidRPr="00436C1D">
        <w:rPr>
          <w:b/>
          <w:bCs/>
          <w:color w:val="000000" w:themeColor="text1"/>
          <w:sz w:val="28"/>
          <w:szCs w:val="28"/>
        </w:rPr>
        <w:t>department of CSE</w:t>
      </w:r>
    </w:p>
    <w:p w14:paraId="0C9780E1" w14:textId="61743888" w:rsidR="00436C1D" w:rsidRPr="00436C1D" w:rsidRDefault="00436C1D" w:rsidP="00C57798">
      <w:pPr>
        <w:tabs>
          <w:tab w:val="left" w:pos="1122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</w:t>
      </w:r>
      <w:r w:rsidRPr="00436C1D">
        <w:rPr>
          <w:b/>
          <w:bCs/>
          <w:color w:val="000000" w:themeColor="text1"/>
          <w:sz w:val="28"/>
          <w:szCs w:val="28"/>
        </w:rPr>
        <w:t>Cell: 01744……</w:t>
      </w:r>
    </w:p>
    <w:p w14:paraId="33CA83F7" w14:textId="512C3B5E" w:rsidR="00FB2CFF" w:rsidRPr="00FB2CFF" w:rsidRDefault="00C57798" w:rsidP="00FB2CFF">
      <w:pPr>
        <w:tabs>
          <w:tab w:val="left" w:pos="1122"/>
        </w:tabs>
        <w:rPr>
          <w:b/>
          <w:bCs/>
          <w:sz w:val="24"/>
          <w:szCs w:val="24"/>
        </w:rPr>
      </w:pPr>
      <w:r w:rsidRPr="00FB2CFF">
        <w:rPr>
          <w:b/>
          <w:bCs/>
          <w:color w:val="00B0F0"/>
          <w:sz w:val="24"/>
          <w:szCs w:val="24"/>
        </w:rPr>
        <w:t xml:space="preserve">               </w:t>
      </w:r>
      <w:r w:rsidR="00FB2CFF" w:rsidRPr="00FB2CFF">
        <w:rPr>
          <w:rFonts w:ascii="Arial" w:hAnsi="Arial" w:cs="Arial"/>
          <w:color w:val="1F1F1F"/>
          <w:sz w:val="24"/>
          <w:szCs w:val="24"/>
          <w:shd w:val="clear" w:color="auto" w:fill="FFFFFF"/>
        </w:rPr>
        <w:t> </w:t>
      </w:r>
      <w:r w:rsidR="00436C1D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 </w:t>
      </w:r>
    </w:p>
    <w:p w14:paraId="31B07818" w14:textId="40C001BB" w:rsidR="00436C1D" w:rsidRPr="00436C1D" w:rsidRDefault="00436C1D" w:rsidP="00436C1D">
      <w:pPr>
        <w:pStyle w:val="ListParagraph"/>
        <w:numPr>
          <w:ilvl w:val="0"/>
          <w:numId w:val="4"/>
        </w:numPr>
        <w:tabs>
          <w:tab w:val="left" w:pos="1122"/>
        </w:tabs>
        <w:rPr>
          <w:b/>
          <w:bCs/>
          <w:color w:val="000000" w:themeColor="text1"/>
          <w:sz w:val="28"/>
          <w:szCs w:val="28"/>
        </w:rPr>
      </w:pPr>
      <w:r w:rsidRPr="00436C1D">
        <w:rPr>
          <w:b/>
          <w:bCs/>
          <w:color w:val="000000" w:themeColor="text1"/>
          <w:sz w:val="28"/>
          <w:szCs w:val="28"/>
        </w:rPr>
        <w:t>Professor Dr.</w:t>
      </w:r>
      <w:r>
        <w:rPr>
          <w:b/>
          <w:bCs/>
          <w:color w:val="000000" w:themeColor="text1"/>
          <w:sz w:val="28"/>
          <w:szCs w:val="28"/>
        </w:rPr>
        <w:t xml:space="preserve"> Fazle karim</w:t>
      </w:r>
    </w:p>
    <w:p w14:paraId="5E2115C2" w14:textId="140EF9D4" w:rsidR="00C57798" w:rsidRDefault="00436C1D" w:rsidP="00436C1D">
      <w:pPr>
        <w:tabs>
          <w:tab w:val="left" w:pos="1122"/>
        </w:tabs>
        <w:ind w:left="720"/>
        <w:rPr>
          <w:b/>
          <w:bCs/>
          <w:color w:val="000000" w:themeColor="text1"/>
          <w:sz w:val="28"/>
          <w:szCs w:val="28"/>
        </w:rPr>
      </w:pPr>
      <w:r w:rsidRPr="00436C1D">
        <w:rPr>
          <w:b/>
          <w:bCs/>
          <w:color w:val="000000" w:themeColor="text1"/>
          <w:sz w:val="28"/>
          <w:szCs w:val="28"/>
        </w:rPr>
        <w:t>As</w:t>
      </w:r>
      <w:r>
        <w:rPr>
          <w:b/>
          <w:bCs/>
          <w:color w:val="000000" w:themeColor="text1"/>
          <w:sz w:val="28"/>
          <w:szCs w:val="28"/>
        </w:rPr>
        <w:t>sistant instructor, computer Skill Department</w:t>
      </w:r>
    </w:p>
    <w:p w14:paraId="1D92EC98" w14:textId="16E79061" w:rsidR="00436C1D" w:rsidRPr="00436C1D" w:rsidRDefault="00436C1D" w:rsidP="00436C1D">
      <w:pPr>
        <w:tabs>
          <w:tab w:val="left" w:pos="1122"/>
        </w:tabs>
        <w:ind w:left="720"/>
        <w:rPr>
          <w:b/>
          <w:bCs/>
          <w:color w:val="000000" w:themeColor="text1"/>
          <w:sz w:val="28"/>
          <w:szCs w:val="28"/>
        </w:rPr>
      </w:pPr>
      <w:r w:rsidRPr="00436C1D">
        <w:rPr>
          <w:b/>
          <w:bCs/>
          <w:color w:val="000000" w:themeColor="text1"/>
          <w:sz w:val="28"/>
          <w:szCs w:val="28"/>
        </w:rPr>
        <w:t>Cell: 01</w:t>
      </w:r>
      <w:r>
        <w:rPr>
          <w:b/>
          <w:bCs/>
          <w:color w:val="000000" w:themeColor="text1"/>
          <w:sz w:val="28"/>
          <w:szCs w:val="28"/>
        </w:rPr>
        <w:t>3014</w:t>
      </w:r>
      <w:r w:rsidRPr="00436C1D">
        <w:rPr>
          <w:b/>
          <w:bCs/>
          <w:color w:val="000000" w:themeColor="text1"/>
          <w:sz w:val="28"/>
          <w:szCs w:val="28"/>
        </w:rPr>
        <w:t>……</w:t>
      </w:r>
    </w:p>
    <w:sectPr w:rsidR="00436C1D" w:rsidRPr="00436C1D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08CB3" w14:textId="77777777" w:rsidR="00E71696" w:rsidRDefault="00E71696" w:rsidP="000C45FF">
      <w:r>
        <w:separator/>
      </w:r>
    </w:p>
  </w:endnote>
  <w:endnote w:type="continuationSeparator" w:id="0">
    <w:p w14:paraId="54DB9B58" w14:textId="77777777" w:rsidR="00E71696" w:rsidRDefault="00E7169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FB2C" w14:textId="77777777" w:rsidR="00E71696" w:rsidRDefault="00E71696" w:rsidP="000C45FF">
      <w:r>
        <w:separator/>
      </w:r>
    </w:p>
  </w:footnote>
  <w:footnote w:type="continuationSeparator" w:id="0">
    <w:p w14:paraId="7ECEDA01" w14:textId="77777777" w:rsidR="00E71696" w:rsidRDefault="00E7169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C8C9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8A097A" wp14:editId="7D9A72D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02CF"/>
    <w:multiLevelType w:val="hybridMultilevel"/>
    <w:tmpl w:val="D774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20198"/>
    <w:multiLevelType w:val="hybridMultilevel"/>
    <w:tmpl w:val="8552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93DF1"/>
    <w:multiLevelType w:val="hybridMultilevel"/>
    <w:tmpl w:val="119A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03DC6"/>
    <w:multiLevelType w:val="hybridMultilevel"/>
    <w:tmpl w:val="0D60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email"/>
    <w:dataType w:val="textFile"/>
    <w:activeRecord w:val="-1"/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96"/>
    <w:rsid w:val="00036450"/>
    <w:rsid w:val="00094499"/>
    <w:rsid w:val="000C45FF"/>
    <w:rsid w:val="000E3FD1"/>
    <w:rsid w:val="00100231"/>
    <w:rsid w:val="00112054"/>
    <w:rsid w:val="001317D8"/>
    <w:rsid w:val="00145DAA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35DC4"/>
    <w:rsid w:val="00436C1D"/>
    <w:rsid w:val="00445947"/>
    <w:rsid w:val="004813B3"/>
    <w:rsid w:val="00496591"/>
    <w:rsid w:val="004C63E4"/>
    <w:rsid w:val="004D3011"/>
    <w:rsid w:val="00517CF3"/>
    <w:rsid w:val="005262AC"/>
    <w:rsid w:val="005E39D5"/>
    <w:rsid w:val="00600670"/>
    <w:rsid w:val="0062123A"/>
    <w:rsid w:val="00646E75"/>
    <w:rsid w:val="006771D0"/>
    <w:rsid w:val="00715FCB"/>
    <w:rsid w:val="00743101"/>
    <w:rsid w:val="0076259A"/>
    <w:rsid w:val="00764C9F"/>
    <w:rsid w:val="00775575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AF37C1"/>
    <w:rsid w:val="00B20152"/>
    <w:rsid w:val="00B359E4"/>
    <w:rsid w:val="00B57D98"/>
    <w:rsid w:val="00B70850"/>
    <w:rsid w:val="00C066B6"/>
    <w:rsid w:val="00C329E6"/>
    <w:rsid w:val="00C37BA1"/>
    <w:rsid w:val="00C4674C"/>
    <w:rsid w:val="00C506CF"/>
    <w:rsid w:val="00C57798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71696"/>
    <w:rsid w:val="00F60274"/>
    <w:rsid w:val="00F77FB9"/>
    <w:rsid w:val="00FB068F"/>
    <w:rsid w:val="00FB2CFF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8582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FF6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76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amjan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%20LAB\AppData\Local\Microsoft\Office\16.0\DTS\en-US%7b11DD7301-7235-4B22-A197-B13508C56702%7d\%7bD30FA03C-7274-4DC6-B765-80158823091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0635884003343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4914138AE5427DA2B060FBD684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8238D-3C10-4D93-81D9-40AFA84FB9C1}"/>
      </w:docPartPr>
      <w:docPartBody>
        <w:p w:rsidR="00000000" w:rsidRDefault="006C3D79">
          <w:pPr>
            <w:pStyle w:val="B04914138AE5427DA2B060FBD6840CC8"/>
          </w:pPr>
          <w:r w:rsidRPr="00D5459D">
            <w:t>Profile</w:t>
          </w:r>
        </w:p>
      </w:docPartBody>
    </w:docPart>
    <w:docPart>
      <w:docPartPr>
        <w:name w:val="CCDC6B1333AD4379B25B01E7DF51E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85C50-B10A-46F4-AECE-AA7A588FB3CE}"/>
      </w:docPartPr>
      <w:docPartBody>
        <w:p w:rsidR="00000000" w:rsidRDefault="006C3D79">
          <w:pPr>
            <w:pStyle w:val="CCDC6B1333AD4379B25B01E7DF51E74B"/>
          </w:pPr>
          <w:r w:rsidRPr="00CB0055">
            <w:t>Contact</w:t>
          </w:r>
        </w:p>
      </w:docPartBody>
    </w:docPart>
    <w:docPart>
      <w:docPartPr>
        <w:name w:val="5F4C5B88043F453DA68FA7AB3BA9C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45985-8FB8-409B-B860-18D573CE693D}"/>
      </w:docPartPr>
      <w:docPartBody>
        <w:p w:rsidR="00000000" w:rsidRDefault="006C3D79">
          <w:pPr>
            <w:pStyle w:val="5F4C5B88043F453DA68FA7AB3BA9C4CC"/>
          </w:pPr>
          <w:r w:rsidRPr="004D3011">
            <w:t>PHONE:</w:t>
          </w:r>
        </w:p>
      </w:docPartBody>
    </w:docPart>
    <w:docPart>
      <w:docPartPr>
        <w:name w:val="0624618AEE82452A9EA9EFCBD0DFF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9B50C-E468-495F-8388-7DB5E3370FDB}"/>
      </w:docPartPr>
      <w:docPartBody>
        <w:p w:rsidR="00000000" w:rsidRDefault="006C3D79">
          <w:pPr>
            <w:pStyle w:val="0624618AEE82452A9EA9EFCBD0DFF82C"/>
          </w:pPr>
          <w:r w:rsidRPr="004D3011">
            <w:t>WEBSITE:</w:t>
          </w:r>
        </w:p>
      </w:docPartBody>
    </w:docPart>
    <w:docPart>
      <w:docPartPr>
        <w:name w:val="1BB990F5D63445DBA3572E85F79A8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E711D-8AF0-432E-A738-85BFA6C60232}"/>
      </w:docPartPr>
      <w:docPartBody>
        <w:p w:rsidR="00000000" w:rsidRDefault="006C3D79">
          <w:pPr>
            <w:pStyle w:val="1BB990F5D63445DBA3572E85F79A85D2"/>
          </w:pPr>
          <w:r w:rsidRPr="004D3011">
            <w:t>EMAIL:</w:t>
          </w:r>
        </w:p>
      </w:docPartBody>
    </w:docPart>
    <w:docPart>
      <w:docPartPr>
        <w:name w:val="5F4AF12E48C546DE812055067BA0D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835DF-2C8E-4172-84BA-0851566785F5}"/>
      </w:docPartPr>
      <w:docPartBody>
        <w:p w:rsidR="00000000" w:rsidRDefault="006C3D79">
          <w:pPr>
            <w:pStyle w:val="5F4AF12E48C546DE812055067BA0D591"/>
          </w:pPr>
          <w:r w:rsidRPr="00CB0055">
            <w:t>Hobbies</w:t>
          </w:r>
        </w:p>
      </w:docPartBody>
    </w:docPart>
    <w:docPart>
      <w:docPartPr>
        <w:name w:val="C0A4CE34A5F0458C9172E3B8C6EE0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CEF1B-EA9F-41F5-9EBD-C5CC703C3C66}"/>
      </w:docPartPr>
      <w:docPartBody>
        <w:p w:rsidR="00000000" w:rsidRDefault="006C3D79">
          <w:pPr>
            <w:pStyle w:val="C0A4CE34A5F0458C9172E3B8C6EE0227"/>
          </w:pPr>
          <w:r w:rsidRPr="00036450">
            <w:t>EDUCATION</w:t>
          </w:r>
        </w:p>
      </w:docPartBody>
    </w:docPart>
    <w:docPart>
      <w:docPartPr>
        <w:name w:val="7019DF054A734400ADD985D4A0A6C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320DF-03D8-48CA-A091-166878F19670}"/>
      </w:docPartPr>
      <w:docPartBody>
        <w:p w:rsidR="00000000" w:rsidRDefault="006C3D79">
          <w:pPr>
            <w:pStyle w:val="7019DF054A734400ADD985D4A0A6CD9D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79"/>
    <w:rsid w:val="006C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C3D79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7017494BAC41948F74A2EF0635125F">
    <w:name w:val="E07017494BAC41948F74A2EF0635125F"/>
  </w:style>
  <w:style w:type="paragraph" w:customStyle="1" w:styleId="FE8DD5DFA5D8451B90E0D7A11C4CBC43">
    <w:name w:val="FE8DD5DFA5D8451B90E0D7A11C4CBC43"/>
  </w:style>
  <w:style w:type="paragraph" w:customStyle="1" w:styleId="B04914138AE5427DA2B060FBD6840CC8">
    <w:name w:val="B04914138AE5427DA2B060FBD6840CC8"/>
  </w:style>
  <w:style w:type="paragraph" w:customStyle="1" w:styleId="E597A29E72AB4E9A8B7E5EE89F6F5FA9">
    <w:name w:val="E597A29E72AB4E9A8B7E5EE89F6F5FA9"/>
  </w:style>
  <w:style w:type="paragraph" w:customStyle="1" w:styleId="CCDC6B1333AD4379B25B01E7DF51E74B">
    <w:name w:val="CCDC6B1333AD4379B25B01E7DF51E74B"/>
  </w:style>
  <w:style w:type="paragraph" w:customStyle="1" w:styleId="5F4C5B88043F453DA68FA7AB3BA9C4CC">
    <w:name w:val="5F4C5B88043F453DA68FA7AB3BA9C4CC"/>
  </w:style>
  <w:style w:type="paragraph" w:customStyle="1" w:styleId="89C128758FC046AD89ED93870DC6DA12">
    <w:name w:val="89C128758FC046AD89ED93870DC6DA12"/>
  </w:style>
  <w:style w:type="paragraph" w:customStyle="1" w:styleId="0624618AEE82452A9EA9EFCBD0DFF82C">
    <w:name w:val="0624618AEE82452A9EA9EFCBD0DFF82C"/>
  </w:style>
  <w:style w:type="paragraph" w:customStyle="1" w:styleId="A17E7F361FAE4948A325C843B03E5E7A">
    <w:name w:val="A17E7F361FAE4948A325C843B03E5E7A"/>
  </w:style>
  <w:style w:type="paragraph" w:customStyle="1" w:styleId="1BB990F5D63445DBA3572E85F79A85D2">
    <w:name w:val="1BB990F5D63445DBA3572E85F79A85D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E13A11CFD704B42997D921A942D0331">
    <w:name w:val="5E13A11CFD704B42997D921A942D0331"/>
  </w:style>
  <w:style w:type="paragraph" w:customStyle="1" w:styleId="5F4AF12E48C546DE812055067BA0D591">
    <w:name w:val="5F4AF12E48C546DE812055067BA0D591"/>
  </w:style>
  <w:style w:type="paragraph" w:customStyle="1" w:styleId="D94BF3B3923D4BF29B2EF8D27F4F211E">
    <w:name w:val="D94BF3B3923D4BF29B2EF8D27F4F211E"/>
  </w:style>
  <w:style w:type="paragraph" w:customStyle="1" w:styleId="F59795549C744B469E917FCAFC694545">
    <w:name w:val="F59795549C744B469E917FCAFC694545"/>
  </w:style>
  <w:style w:type="paragraph" w:customStyle="1" w:styleId="74FE84BFD3094B73AF08B10E875268DC">
    <w:name w:val="74FE84BFD3094B73AF08B10E875268DC"/>
  </w:style>
  <w:style w:type="paragraph" w:customStyle="1" w:styleId="B20FC0BFE98344A48F4B08C34D49E9A3">
    <w:name w:val="B20FC0BFE98344A48F4B08C34D49E9A3"/>
  </w:style>
  <w:style w:type="paragraph" w:customStyle="1" w:styleId="C0A4CE34A5F0458C9172E3B8C6EE0227">
    <w:name w:val="C0A4CE34A5F0458C9172E3B8C6EE0227"/>
  </w:style>
  <w:style w:type="paragraph" w:customStyle="1" w:styleId="6995C14FA1D34695B2A1CE75A6078BDD">
    <w:name w:val="6995C14FA1D34695B2A1CE75A6078BDD"/>
  </w:style>
  <w:style w:type="paragraph" w:customStyle="1" w:styleId="D0C48BE7AE474B77A4275DD54BFD546C">
    <w:name w:val="D0C48BE7AE474B77A4275DD54BFD546C"/>
  </w:style>
  <w:style w:type="paragraph" w:customStyle="1" w:styleId="93A8B6F00BEE4643A9AED1CB940AB456">
    <w:name w:val="93A8B6F00BEE4643A9AED1CB940AB456"/>
  </w:style>
  <w:style w:type="paragraph" w:customStyle="1" w:styleId="0CA7E2047531432ABABE4DA12DAF4867">
    <w:name w:val="0CA7E2047531432ABABE4DA12DAF4867"/>
  </w:style>
  <w:style w:type="paragraph" w:customStyle="1" w:styleId="EDBFCFB482004EF7A513EDE5A4265CF8">
    <w:name w:val="EDBFCFB482004EF7A513EDE5A4265CF8"/>
  </w:style>
  <w:style w:type="paragraph" w:customStyle="1" w:styleId="8B23EB92B76649058F75E7A8230F13F6">
    <w:name w:val="8B23EB92B76649058F75E7A8230F13F6"/>
  </w:style>
  <w:style w:type="paragraph" w:customStyle="1" w:styleId="A366B12B4E3A4D91B551BD9BB3F7E003">
    <w:name w:val="A366B12B4E3A4D91B551BD9BB3F7E003"/>
  </w:style>
  <w:style w:type="paragraph" w:customStyle="1" w:styleId="7019DF054A734400ADD985D4A0A6CD9D">
    <w:name w:val="7019DF054A734400ADD985D4A0A6CD9D"/>
  </w:style>
  <w:style w:type="paragraph" w:customStyle="1" w:styleId="419BCDF8D9C443C6901215E8862F6677">
    <w:name w:val="419BCDF8D9C443C6901215E8862F6677"/>
  </w:style>
  <w:style w:type="paragraph" w:customStyle="1" w:styleId="59FFFEB116894EC4AA1DCA8B73AF37E2">
    <w:name w:val="59FFFEB116894EC4AA1DCA8B73AF37E2"/>
  </w:style>
  <w:style w:type="paragraph" w:customStyle="1" w:styleId="42D281BD5EED4178A9E317EC9F7E99C8">
    <w:name w:val="42D281BD5EED4178A9E317EC9F7E99C8"/>
  </w:style>
  <w:style w:type="paragraph" w:customStyle="1" w:styleId="1D9AFAA37AD14FFEB617C23A8FA7524D">
    <w:name w:val="1D9AFAA37AD14FFEB617C23A8FA7524D"/>
  </w:style>
  <w:style w:type="paragraph" w:customStyle="1" w:styleId="521E0467184E4C56AD222FB9639C4939">
    <w:name w:val="521E0467184E4C56AD222FB9639C4939"/>
  </w:style>
  <w:style w:type="paragraph" w:customStyle="1" w:styleId="DBAB2BF065EF453DBD81F3D4E2F18DCF">
    <w:name w:val="DBAB2BF065EF453DBD81F3D4E2F18DCF"/>
  </w:style>
  <w:style w:type="paragraph" w:customStyle="1" w:styleId="C0A14369489A4F78A0B34B6CD555B515">
    <w:name w:val="C0A14369489A4F78A0B34B6CD555B515"/>
  </w:style>
  <w:style w:type="paragraph" w:customStyle="1" w:styleId="D574571B0CA94A90B6A2384636ADC5DE">
    <w:name w:val="D574571B0CA94A90B6A2384636ADC5DE"/>
  </w:style>
  <w:style w:type="paragraph" w:customStyle="1" w:styleId="3B8E9D8197254D30A3298962B9503858">
    <w:name w:val="3B8E9D8197254D30A3298962B9503858"/>
  </w:style>
  <w:style w:type="paragraph" w:customStyle="1" w:styleId="02BFF70682BA4B6BB1756545DC6A4647">
    <w:name w:val="02BFF70682BA4B6BB1756545DC6A4647"/>
  </w:style>
  <w:style w:type="paragraph" w:customStyle="1" w:styleId="223474FF0B75462EAA334E5B749CB876">
    <w:name w:val="223474FF0B75462EAA334E5B749CB876"/>
  </w:style>
  <w:style w:type="paragraph" w:customStyle="1" w:styleId="F51592736A894B23AE232D12A096323F">
    <w:name w:val="F51592736A894B23AE232D12A096323F"/>
  </w:style>
  <w:style w:type="paragraph" w:customStyle="1" w:styleId="C25EB6C37E634C14B3778D161297DAA4">
    <w:name w:val="C25EB6C37E634C14B3778D161297DAA4"/>
  </w:style>
  <w:style w:type="paragraph" w:customStyle="1" w:styleId="2B330DC3F2504E779DDC8C3C695C6D02">
    <w:name w:val="2B330DC3F2504E779DDC8C3C695C6D02"/>
  </w:style>
  <w:style w:type="paragraph" w:customStyle="1" w:styleId="EAEBC3EB646F4EDB93530C72B6060AFE">
    <w:name w:val="EAEBC3EB646F4EDB93530C72B6060AFE"/>
  </w:style>
  <w:style w:type="character" w:customStyle="1" w:styleId="Heading2Char">
    <w:name w:val="Heading 2 Char"/>
    <w:basedOn w:val="DefaultParagraphFont"/>
    <w:link w:val="Heading2"/>
    <w:uiPriority w:val="9"/>
    <w:rsid w:val="006C3D7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17089804AA04B96B7C8EFCB5DEDEFE1">
    <w:name w:val="D17089804AA04B96B7C8EFCB5DEDEFE1"/>
  </w:style>
  <w:style w:type="paragraph" w:customStyle="1" w:styleId="D89A0DAC061643A6854C469A3A041FC2">
    <w:name w:val="D89A0DAC061643A6854C469A3A041FC2"/>
    <w:rsid w:val="006C3D79"/>
  </w:style>
  <w:style w:type="paragraph" w:customStyle="1" w:styleId="FB2EDCCDD7CB41708B6AC88C2AFBCD77">
    <w:name w:val="FB2EDCCDD7CB41708B6AC88C2AFBCD77"/>
    <w:rsid w:val="006C3D79"/>
  </w:style>
  <w:style w:type="paragraph" w:customStyle="1" w:styleId="FCB3B30F4FEF4DECA2A5DAD3D58805F3">
    <w:name w:val="FCB3B30F4FEF4DECA2A5DAD3D58805F3"/>
    <w:rsid w:val="006C3D79"/>
  </w:style>
  <w:style w:type="paragraph" w:customStyle="1" w:styleId="D30E63724AEA42479959823253FD5F41">
    <w:name w:val="D30E63724AEA42479959823253FD5F41"/>
    <w:rsid w:val="006C3D79"/>
  </w:style>
  <w:style w:type="paragraph" w:customStyle="1" w:styleId="0403A33B2F8443BE8A97DC026C45222D">
    <w:name w:val="0403A33B2F8443BE8A97DC026C45222D"/>
    <w:rsid w:val="006C3D79"/>
  </w:style>
  <w:style w:type="paragraph" w:customStyle="1" w:styleId="6374A3C3EE28422EB96AE885F8A8ED01">
    <w:name w:val="6374A3C3EE28422EB96AE885F8A8ED01"/>
    <w:rsid w:val="006C3D79"/>
  </w:style>
  <w:style w:type="paragraph" w:customStyle="1" w:styleId="6767DAB627E4475392D86F5F731968BB">
    <w:name w:val="6767DAB627E4475392D86F5F731968BB"/>
    <w:rsid w:val="006C3D79"/>
  </w:style>
  <w:style w:type="paragraph" w:customStyle="1" w:styleId="8586F86D5A7C4299BD83F32F4A382F08">
    <w:name w:val="8586F86D5A7C4299BD83F32F4A382F08"/>
    <w:rsid w:val="006C3D79"/>
  </w:style>
  <w:style w:type="paragraph" w:customStyle="1" w:styleId="39CCEAF54D66439A9A8C557CCF6DF607">
    <w:name w:val="39CCEAF54D66439A9A8C557CCF6DF607"/>
    <w:rsid w:val="006C3D79"/>
  </w:style>
  <w:style w:type="paragraph" w:customStyle="1" w:styleId="01E316DA4CFA489E932BEEB9F5FCCE4A">
    <w:name w:val="01E316DA4CFA489E932BEEB9F5FCCE4A"/>
    <w:rsid w:val="006C3D79"/>
  </w:style>
  <w:style w:type="paragraph" w:customStyle="1" w:styleId="4291293FF88947C580EFDF1FC9C8A7A5">
    <w:name w:val="4291293FF88947C580EFDF1FC9C8A7A5"/>
    <w:rsid w:val="006C3D79"/>
  </w:style>
  <w:style w:type="paragraph" w:customStyle="1" w:styleId="5805F5F42E284E19BCC3BF2DA0E40C49">
    <w:name w:val="5805F5F42E284E19BCC3BF2DA0E40C49"/>
    <w:rsid w:val="006C3D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38D8A-BB16-4534-A9B6-D48C4CD84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{D30FA03C-7274-4DC6-B765-80158823091D}tf00546271_win32</Template>
  <TotalTime>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2024-12-22T03:50:00Z</dcterms:created>
  <dcterms:modified xsi:type="dcterms:W3CDTF">2024-12-22T05:52:00Z</dcterms:modified>
</cp:coreProperties>
</file>